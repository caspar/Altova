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06" w:rsidRDefault="00247506"/>
    <w:sectPr w:rsidR="00247506" w:rsidSect="002475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14F"/>
    <w:rsid w:val="00247506"/>
    <w:rsid w:val="0048214F"/>
    <w:rsid w:val="005A2249"/>
    <w:rsid w:val="00D0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webSettings" Target="webSettings.xml"/>
	<Relationship Id="rId2" Type="http://schemas.openxmlformats.org/officeDocument/2006/relationships/settings" Target="settings.xml"/>
	<Relationship Id="rId1" Type="http://schemas.openxmlformats.org/officeDocument/2006/relationships/styles" Target="styles.xml"/>
	<Relationship Id="rId5" Type="http://schemas.openxmlformats.org/officeDocument/2006/relationships/theme" Target="theme/theme1.xml"/>
	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2007-07-31T14:25:00Z</dcterms:created>
  <dcterms:modified xsi:type="dcterms:W3CDTF">2007-07-31T14:25:00Z</dcterms:modified>
</cp:coreProperties>
</file>